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12F4" w14:textId="40E1E780" w:rsidR="009D2518" w:rsidRPr="00243F24" w:rsidRDefault="009D2518" w:rsidP="00BD258C">
      <w:pPr>
        <w:jc w:val="both"/>
        <w:rPr>
          <w:rFonts w:ascii="Montserrat Light" w:hAnsi="Montserrat Light"/>
          <w:sz w:val="22"/>
          <w:szCs w:val="22"/>
          <w:lang w:val="en-US"/>
        </w:rPr>
      </w:pPr>
    </w:p>
    <w:sectPr w:rsidR="009D2518" w:rsidRPr="00243F24" w:rsidSect="00153C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B545" w14:textId="77777777" w:rsidR="00757760" w:rsidRDefault="00757760" w:rsidP="00A07486">
      <w:r>
        <w:separator/>
      </w:r>
    </w:p>
  </w:endnote>
  <w:endnote w:type="continuationSeparator" w:id="0">
    <w:p w14:paraId="5CA3C6A5" w14:textId="77777777" w:rsidR="00757760" w:rsidRDefault="00757760" w:rsidP="00A07486">
      <w:r>
        <w:continuationSeparator/>
      </w:r>
    </w:p>
  </w:endnote>
  <w:endnote w:type="continuationNotice" w:id="1">
    <w:p w14:paraId="6F10BD2A" w14:textId="77777777" w:rsidR="00757760" w:rsidRDefault="007577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5673" w14:textId="77777777" w:rsidR="00865A03" w:rsidRDefault="00865A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02C6" w14:textId="5BB937D4" w:rsidR="00BD26CE" w:rsidRDefault="00BD26CE" w:rsidP="00865A03">
    <w:pPr>
      <w:pStyle w:val="Piedepgina"/>
      <w:rPr>
        <w:caps/>
        <w:color w:val="4472C4" w:themeColor="accent1"/>
      </w:rPr>
    </w:pPr>
  </w:p>
  <w:p w14:paraId="24444E62" w14:textId="77777777" w:rsidR="00BD26CE" w:rsidRDefault="00BD26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C00D" w14:textId="77777777" w:rsidR="00865A03" w:rsidRDefault="00865A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3BD7" w14:textId="77777777" w:rsidR="00757760" w:rsidRDefault="00757760" w:rsidP="00A07486">
      <w:r>
        <w:separator/>
      </w:r>
    </w:p>
  </w:footnote>
  <w:footnote w:type="continuationSeparator" w:id="0">
    <w:p w14:paraId="041DBD05" w14:textId="77777777" w:rsidR="00757760" w:rsidRDefault="00757760" w:rsidP="00A07486">
      <w:r>
        <w:continuationSeparator/>
      </w:r>
    </w:p>
  </w:footnote>
  <w:footnote w:type="continuationNotice" w:id="1">
    <w:p w14:paraId="1E8256DB" w14:textId="77777777" w:rsidR="00757760" w:rsidRDefault="007577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D003" w14:textId="77777777" w:rsidR="00A07486" w:rsidRDefault="00000000">
    <w:pPr>
      <w:pStyle w:val="Encabezado"/>
    </w:pPr>
    <w:r>
      <w:rPr>
        <w:noProof/>
      </w:rPr>
      <w:pict w14:anchorId="122AA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404895" o:spid="_x0000_s1027" type="#_x0000_t75" style="position:absolute;margin-left:0;margin-top:0;width:600pt;height:776.4pt;z-index:-251658239;mso-wrap-edited:f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386D" w14:textId="77777777" w:rsidR="00A07486" w:rsidRDefault="008B5E95">
    <w:pPr>
      <w:pStyle w:val="Encabezado"/>
    </w:pPr>
    <w:r>
      <w:rPr>
        <w:noProof/>
      </w:rPr>
      <w:drawing>
        <wp:anchor distT="0" distB="0" distL="114300" distR="114300" simplePos="0" relativeHeight="251660290" behindDoc="1" locked="0" layoutInCell="1" allowOverlap="0" wp14:anchorId="0874B09B" wp14:editId="7FA7EB91">
          <wp:simplePos x="0" y="0"/>
          <wp:positionH relativeFrom="margin">
            <wp:align>left</wp:align>
          </wp:positionH>
          <wp:positionV relativeFrom="paragraph">
            <wp:posOffset>79375</wp:posOffset>
          </wp:positionV>
          <wp:extent cx="1336040" cy="248285"/>
          <wp:effectExtent l="0" t="0" r="0" b="0"/>
          <wp:wrapTight wrapText="bothSides">
            <wp:wrapPolygon edited="0">
              <wp:start x="0" y="0"/>
              <wp:lineTo x="0" y="6629"/>
              <wp:lineTo x="308" y="19887"/>
              <wp:lineTo x="21251" y="19887"/>
              <wp:lineTo x="21251" y="1657"/>
              <wp:lineTo x="2772" y="0"/>
              <wp:lineTo x="0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248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680521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404896" o:spid="_x0000_s1026" type="#_x0000_t75" style="position:absolute;margin-left:0;margin-top:0;width:600pt;height:776.4pt;z-index:-251658238;mso-wrap-edited:f;mso-position-horizontal:center;mso-position-horizontal-relative:margin;mso-position-vertical:center;mso-position-vertical-relative:margin" o:allowincell="f">
          <v:imagedata r:id="rId2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B83B" w14:textId="77777777" w:rsidR="00A07486" w:rsidRDefault="00000000">
    <w:pPr>
      <w:pStyle w:val="Encabezado"/>
    </w:pPr>
    <w:r>
      <w:rPr>
        <w:noProof/>
      </w:rPr>
      <w:pict w14:anchorId="27F23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404894" o:spid="_x0000_s1025" type="#_x0000_t75" style="position:absolute;margin-left:0;margin-top:0;width:600pt;height:776.4pt;z-index:-251658240;mso-wrap-edited:f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7ED5"/>
    <w:multiLevelType w:val="multilevel"/>
    <w:tmpl w:val="01D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A6F"/>
    <w:multiLevelType w:val="multilevel"/>
    <w:tmpl w:val="3C3A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37A37"/>
    <w:multiLevelType w:val="multilevel"/>
    <w:tmpl w:val="D62E5F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53145E"/>
    <w:multiLevelType w:val="multilevel"/>
    <w:tmpl w:val="FA80C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0C1881"/>
    <w:multiLevelType w:val="hybridMultilevel"/>
    <w:tmpl w:val="BC407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040E"/>
    <w:multiLevelType w:val="multilevel"/>
    <w:tmpl w:val="7AE8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AF6B09"/>
    <w:multiLevelType w:val="hybridMultilevel"/>
    <w:tmpl w:val="F10840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7305E"/>
    <w:multiLevelType w:val="multilevel"/>
    <w:tmpl w:val="69EE6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14808809">
    <w:abstractNumId w:val="4"/>
  </w:num>
  <w:num w:numId="2" w16cid:durableId="1694649240">
    <w:abstractNumId w:val="6"/>
  </w:num>
  <w:num w:numId="3" w16cid:durableId="20185814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2926080">
    <w:abstractNumId w:val="5"/>
  </w:num>
  <w:num w:numId="5" w16cid:durableId="2063403673">
    <w:abstractNumId w:val="0"/>
  </w:num>
  <w:num w:numId="6" w16cid:durableId="1188524235">
    <w:abstractNumId w:val="3"/>
  </w:num>
  <w:num w:numId="7" w16cid:durableId="1320504450">
    <w:abstractNumId w:val="7"/>
  </w:num>
  <w:num w:numId="8" w16cid:durableId="98050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7D"/>
    <w:rsid w:val="0000292B"/>
    <w:rsid w:val="000110BB"/>
    <w:rsid w:val="000152F0"/>
    <w:rsid w:val="00015B7E"/>
    <w:rsid w:val="00026561"/>
    <w:rsid w:val="00034E4B"/>
    <w:rsid w:val="00044E83"/>
    <w:rsid w:val="000474FC"/>
    <w:rsid w:val="00050870"/>
    <w:rsid w:val="00063FCC"/>
    <w:rsid w:val="000804E4"/>
    <w:rsid w:val="000A2EEB"/>
    <w:rsid w:val="00101A57"/>
    <w:rsid w:val="00105E4D"/>
    <w:rsid w:val="00124189"/>
    <w:rsid w:val="001376FE"/>
    <w:rsid w:val="00145552"/>
    <w:rsid w:val="0015398D"/>
    <w:rsid w:val="00153C7D"/>
    <w:rsid w:val="001544A9"/>
    <w:rsid w:val="00164652"/>
    <w:rsid w:val="0016644A"/>
    <w:rsid w:val="00172E6F"/>
    <w:rsid w:val="001731F3"/>
    <w:rsid w:val="00185701"/>
    <w:rsid w:val="00193AD0"/>
    <w:rsid w:val="001A7E26"/>
    <w:rsid w:val="001C73B7"/>
    <w:rsid w:val="001E6D62"/>
    <w:rsid w:val="00204296"/>
    <w:rsid w:val="00204656"/>
    <w:rsid w:val="002072A9"/>
    <w:rsid w:val="002168D7"/>
    <w:rsid w:val="0022475B"/>
    <w:rsid w:val="00224DF4"/>
    <w:rsid w:val="00232BC2"/>
    <w:rsid w:val="00236960"/>
    <w:rsid w:val="00241FD3"/>
    <w:rsid w:val="0024313F"/>
    <w:rsid w:val="00243F24"/>
    <w:rsid w:val="00255401"/>
    <w:rsid w:val="00270582"/>
    <w:rsid w:val="0028453D"/>
    <w:rsid w:val="002862F8"/>
    <w:rsid w:val="0028676E"/>
    <w:rsid w:val="002933E4"/>
    <w:rsid w:val="00297129"/>
    <w:rsid w:val="002B19AD"/>
    <w:rsid w:val="002C0E13"/>
    <w:rsid w:val="002C39B1"/>
    <w:rsid w:val="002C3BDE"/>
    <w:rsid w:val="002E0EEC"/>
    <w:rsid w:val="002E4722"/>
    <w:rsid w:val="002E5812"/>
    <w:rsid w:val="002F2886"/>
    <w:rsid w:val="002F5059"/>
    <w:rsid w:val="0030719F"/>
    <w:rsid w:val="00311660"/>
    <w:rsid w:val="00315B66"/>
    <w:rsid w:val="0032111C"/>
    <w:rsid w:val="003215C6"/>
    <w:rsid w:val="003221F3"/>
    <w:rsid w:val="00337AD1"/>
    <w:rsid w:val="00366E4D"/>
    <w:rsid w:val="00372B96"/>
    <w:rsid w:val="00385C35"/>
    <w:rsid w:val="00395AE8"/>
    <w:rsid w:val="00395F5D"/>
    <w:rsid w:val="003C2F8E"/>
    <w:rsid w:val="003D4229"/>
    <w:rsid w:val="003D47A6"/>
    <w:rsid w:val="003E32E7"/>
    <w:rsid w:val="003F66B0"/>
    <w:rsid w:val="00401B08"/>
    <w:rsid w:val="00443D70"/>
    <w:rsid w:val="004462A1"/>
    <w:rsid w:val="00453D18"/>
    <w:rsid w:val="00455765"/>
    <w:rsid w:val="00462A9F"/>
    <w:rsid w:val="004633D2"/>
    <w:rsid w:val="0047418B"/>
    <w:rsid w:val="004800E9"/>
    <w:rsid w:val="0048110A"/>
    <w:rsid w:val="00482E82"/>
    <w:rsid w:val="00484A98"/>
    <w:rsid w:val="00490D89"/>
    <w:rsid w:val="0049268D"/>
    <w:rsid w:val="004970F8"/>
    <w:rsid w:val="004C36E5"/>
    <w:rsid w:val="004E227C"/>
    <w:rsid w:val="004E3413"/>
    <w:rsid w:val="004E50E8"/>
    <w:rsid w:val="004E7CDD"/>
    <w:rsid w:val="004F0411"/>
    <w:rsid w:val="004F7D5C"/>
    <w:rsid w:val="005043ED"/>
    <w:rsid w:val="005264F6"/>
    <w:rsid w:val="00535554"/>
    <w:rsid w:val="0054201D"/>
    <w:rsid w:val="00544380"/>
    <w:rsid w:val="00571D63"/>
    <w:rsid w:val="005723D6"/>
    <w:rsid w:val="005B4221"/>
    <w:rsid w:val="005C6F43"/>
    <w:rsid w:val="005D7FD1"/>
    <w:rsid w:val="005F2485"/>
    <w:rsid w:val="005F61F2"/>
    <w:rsid w:val="006213AF"/>
    <w:rsid w:val="00635391"/>
    <w:rsid w:val="00636ED2"/>
    <w:rsid w:val="006433E8"/>
    <w:rsid w:val="00652B30"/>
    <w:rsid w:val="006635C2"/>
    <w:rsid w:val="006647EA"/>
    <w:rsid w:val="006712CF"/>
    <w:rsid w:val="0068337A"/>
    <w:rsid w:val="0069074D"/>
    <w:rsid w:val="00693569"/>
    <w:rsid w:val="006941CC"/>
    <w:rsid w:val="006C7D5F"/>
    <w:rsid w:val="006D4B02"/>
    <w:rsid w:val="006E2272"/>
    <w:rsid w:val="00703ABA"/>
    <w:rsid w:val="007074E9"/>
    <w:rsid w:val="00712330"/>
    <w:rsid w:val="00727DFA"/>
    <w:rsid w:val="00743315"/>
    <w:rsid w:val="00757760"/>
    <w:rsid w:val="0076299C"/>
    <w:rsid w:val="00771E81"/>
    <w:rsid w:val="007739AE"/>
    <w:rsid w:val="007B4D11"/>
    <w:rsid w:val="007D4345"/>
    <w:rsid w:val="007D710D"/>
    <w:rsid w:val="007E0B49"/>
    <w:rsid w:val="007E3CCC"/>
    <w:rsid w:val="007F746B"/>
    <w:rsid w:val="00800201"/>
    <w:rsid w:val="008031CB"/>
    <w:rsid w:val="0080716C"/>
    <w:rsid w:val="00811F48"/>
    <w:rsid w:val="008128C2"/>
    <w:rsid w:val="0081764F"/>
    <w:rsid w:val="00833CC6"/>
    <w:rsid w:val="00865A03"/>
    <w:rsid w:val="008716A5"/>
    <w:rsid w:val="00872596"/>
    <w:rsid w:val="00895A8C"/>
    <w:rsid w:val="008B5A52"/>
    <w:rsid w:val="008B5E95"/>
    <w:rsid w:val="008D279B"/>
    <w:rsid w:val="008E1AA8"/>
    <w:rsid w:val="009051A3"/>
    <w:rsid w:val="00942323"/>
    <w:rsid w:val="00946A93"/>
    <w:rsid w:val="00955EAA"/>
    <w:rsid w:val="00960578"/>
    <w:rsid w:val="0096233D"/>
    <w:rsid w:val="00965100"/>
    <w:rsid w:val="0097635A"/>
    <w:rsid w:val="00991782"/>
    <w:rsid w:val="009B1AA6"/>
    <w:rsid w:val="009B2100"/>
    <w:rsid w:val="009C64D9"/>
    <w:rsid w:val="009D2518"/>
    <w:rsid w:val="009D7DD0"/>
    <w:rsid w:val="009F38DE"/>
    <w:rsid w:val="009F7E34"/>
    <w:rsid w:val="00A07486"/>
    <w:rsid w:val="00A100B8"/>
    <w:rsid w:val="00A17F2A"/>
    <w:rsid w:val="00A400BA"/>
    <w:rsid w:val="00A46272"/>
    <w:rsid w:val="00A557C0"/>
    <w:rsid w:val="00A56822"/>
    <w:rsid w:val="00A633C0"/>
    <w:rsid w:val="00A72D71"/>
    <w:rsid w:val="00A75792"/>
    <w:rsid w:val="00A876C6"/>
    <w:rsid w:val="00AB0D55"/>
    <w:rsid w:val="00AB28E4"/>
    <w:rsid w:val="00AB7613"/>
    <w:rsid w:val="00AD3E96"/>
    <w:rsid w:val="00AD602E"/>
    <w:rsid w:val="00AE1F02"/>
    <w:rsid w:val="00B112A2"/>
    <w:rsid w:val="00B11DB6"/>
    <w:rsid w:val="00B14321"/>
    <w:rsid w:val="00B169FF"/>
    <w:rsid w:val="00B45408"/>
    <w:rsid w:val="00B520AB"/>
    <w:rsid w:val="00B55B65"/>
    <w:rsid w:val="00B6543B"/>
    <w:rsid w:val="00B75412"/>
    <w:rsid w:val="00B77B14"/>
    <w:rsid w:val="00B846F4"/>
    <w:rsid w:val="00BA116B"/>
    <w:rsid w:val="00BA1A85"/>
    <w:rsid w:val="00BD258C"/>
    <w:rsid w:val="00BD26CE"/>
    <w:rsid w:val="00BD2972"/>
    <w:rsid w:val="00BD7949"/>
    <w:rsid w:val="00BF59D9"/>
    <w:rsid w:val="00C47D99"/>
    <w:rsid w:val="00C5212F"/>
    <w:rsid w:val="00C5311C"/>
    <w:rsid w:val="00C551A0"/>
    <w:rsid w:val="00C74AB2"/>
    <w:rsid w:val="00C773B7"/>
    <w:rsid w:val="00C77D3E"/>
    <w:rsid w:val="00C8648F"/>
    <w:rsid w:val="00CA17C7"/>
    <w:rsid w:val="00CA1918"/>
    <w:rsid w:val="00CF50DB"/>
    <w:rsid w:val="00CF51C2"/>
    <w:rsid w:val="00CF7612"/>
    <w:rsid w:val="00D076DB"/>
    <w:rsid w:val="00D12BE9"/>
    <w:rsid w:val="00D602F6"/>
    <w:rsid w:val="00D60DA3"/>
    <w:rsid w:val="00D81A22"/>
    <w:rsid w:val="00DA1E4A"/>
    <w:rsid w:val="00DA5DFE"/>
    <w:rsid w:val="00DB25E4"/>
    <w:rsid w:val="00DD587A"/>
    <w:rsid w:val="00DE630C"/>
    <w:rsid w:val="00DE6402"/>
    <w:rsid w:val="00E044C4"/>
    <w:rsid w:val="00E059BC"/>
    <w:rsid w:val="00E40D59"/>
    <w:rsid w:val="00E4118C"/>
    <w:rsid w:val="00E55C7D"/>
    <w:rsid w:val="00E61B25"/>
    <w:rsid w:val="00EA5CE4"/>
    <w:rsid w:val="00EA64EA"/>
    <w:rsid w:val="00EB15E4"/>
    <w:rsid w:val="00EC0591"/>
    <w:rsid w:val="00EC6EE6"/>
    <w:rsid w:val="00ED4D21"/>
    <w:rsid w:val="00EE1D4B"/>
    <w:rsid w:val="00EE2F83"/>
    <w:rsid w:val="00EF0100"/>
    <w:rsid w:val="00EF79C8"/>
    <w:rsid w:val="00F0572B"/>
    <w:rsid w:val="00F062A9"/>
    <w:rsid w:val="00F1254E"/>
    <w:rsid w:val="00F178F7"/>
    <w:rsid w:val="00F200CB"/>
    <w:rsid w:val="00F21880"/>
    <w:rsid w:val="00F55B85"/>
    <w:rsid w:val="00F63E8A"/>
    <w:rsid w:val="00F67279"/>
    <w:rsid w:val="00F75C7F"/>
    <w:rsid w:val="00F96040"/>
    <w:rsid w:val="00FE3764"/>
    <w:rsid w:val="00FE490C"/>
    <w:rsid w:val="00FE7A3C"/>
    <w:rsid w:val="00FF7D75"/>
    <w:rsid w:val="0114AB83"/>
    <w:rsid w:val="0906040E"/>
    <w:rsid w:val="2F016D3E"/>
    <w:rsid w:val="5433B31D"/>
    <w:rsid w:val="6294D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3DE78"/>
  <w15:chartTrackingRefBased/>
  <w15:docId w15:val="{CA7D89D3-1C14-4795-B431-0B9CAE2C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28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74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486"/>
  </w:style>
  <w:style w:type="paragraph" w:styleId="Piedepgina">
    <w:name w:val="footer"/>
    <w:basedOn w:val="Normal"/>
    <w:link w:val="PiedepginaCar"/>
    <w:uiPriority w:val="99"/>
    <w:unhideWhenUsed/>
    <w:rsid w:val="00A074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486"/>
  </w:style>
  <w:style w:type="paragraph" w:styleId="Prrafodelista">
    <w:name w:val="List Paragraph"/>
    <w:basedOn w:val="Normal"/>
    <w:uiPriority w:val="34"/>
    <w:qFormat/>
    <w:rsid w:val="00C773B7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C773B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91">
    <w:name w:val="Título 91"/>
    <w:basedOn w:val="Normal"/>
    <w:rsid w:val="00C773B7"/>
    <w:pPr>
      <w:keepNext/>
      <w:autoSpaceDN w:val="0"/>
      <w:spacing w:after="160" w:line="251" w:lineRule="auto"/>
      <w:jc w:val="both"/>
      <w:textAlignment w:val="baseline"/>
    </w:pPr>
    <w:rPr>
      <w:rFonts w:ascii="Tahoma" w:eastAsia="Tahoma" w:hAnsi="Tahoma" w:cs="Tahoma"/>
      <w:b/>
      <w:sz w:val="22"/>
      <w:szCs w:val="22"/>
      <w:lang w:val="en-GB"/>
    </w:rPr>
  </w:style>
  <w:style w:type="paragraph" w:customStyle="1" w:styleId="Standard">
    <w:name w:val="Standard"/>
    <w:rsid w:val="00C773B7"/>
    <w:pPr>
      <w:autoSpaceDN w:val="0"/>
      <w:spacing w:after="160" w:line="242" w:lineRule="auto"/>
      <w:textAlignment w:val="baseline"/>
    </w:pPr>
    <w:rPr>
      <w:rFonts w:ascii="Calibri" w:eastAsia="Calibri" w:hAnsi="Calibri" w:cs="Times New Roman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044E8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F288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xmsonormal">
    <w:name w:val="x_msonormal"/>
    <w:basedOn w:val="Normal"/>
    <w:rsid w:val="002F2886"/>
    <w:rPr>
      <w:rFonts w:ascii="Calibri" w:hAnsi="Calibri" w:cs="Calibri"/>
      <w:sz w:val="22"/>
      <w:szCs w:val="22"/>
      <w:lang w:eastAsia="es-CO"/>
    </w:rPr>
  </w:style>
  <w:style w:type="paragraph" w:customStyle="1" w:styleId="xmsolistparagraph">
    <w:name w:val="x_msolistparagraph"/>
    <w:basedOn w:val="Normal"/>
    <w:rsid w:val="002F2886"/>
    <w:pPr>
      <w:ind w:left="720"/>
    </w:pPr>
    <w:rPr>
      <w:rFonts w:ascii="Calibri" w:hAnsi="Calibri" w:cs="Calibri"/>
      <w:sz w:val="22"/>
      <w:szCs w:val="22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EB15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722"/>
    <w:rPr>
      <w:color w:val="954F72"/>
      <w:u w:val="single"/>
    </w:rPr>
  </w:style>
  <w:style w:type="paragraph" w:customStyle="1" w:styleId="msonormal0">
    <w:name w:val="msonormal"/>
    <w:basedOn w:val="Normal"/>
    <w:rsid w:val="002E47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customStyle="1" w:styleId="xl63">
    <w:name w:val="xl63"/>
    <w:basedOn w:val="Normal"/>
    <w:rsid w:val="002E4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customStyle="1" w:styleId="xl64">
    <w:name w:val="xl64"/>
    <w:basedOn w:val="Normal"/>
    <w:rsid w:val="002E4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ALAMBRIA\Inalambria\Vivian%20Legro%20-%20inalambria%20-%2001%20OPERACIONES\02%20MI%20AYUDA\02%20FORMATOS\04%20Formato%20pata%20Certificaci&#243;n%20Env&#237;os%20SMS%20inalambria%2002%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Formato pata Certificación Envíos SMS inalambria 02 .dotx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INALAMBRIA</dc:creator>
  <cp:keywords/>
  <dc:description/>
  <cp:lastModifiedBy>Alexander Moreno Ramos</cp:lastModifiedBy>
  <cp:revision>3</cp:revision>
  <cp:lastPrinted>2022-07-25T19:41:00Z</cp:lastPrinted>
  <dcterms:created xsi:type="dcterms:W3CDTF">2022-07-25T19:44:00Z</dcterms:created>
  <dcterms:modified xsi:type="dcterms:W3CDTF">2022-07-25T19:45:00Z</dcterms:modified>
</cp:coreProperties>
</file>